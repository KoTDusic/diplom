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B5" w:rsidRDefault="00331430" w:rsidP="004F78B5">
      <w:pPr>
        <w:pStyle w:val="ab"/>
        <w:rPr>
          <w:rFonts w:ascii="Times New Roman" w:hAnsi="Times New Roman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32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33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34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35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6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7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8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9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По</w:t>
                              </w: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3B6EF6" w:rsidRDefault="003B6EF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39FE" w:rsidRPr="00627B06" w:rsidRDefault="00F039FE" w:rsidP="00F039F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П 0</w:t>
                              </w:r>
                              <w:r w:rsidR="00331430">
                                <w:rPr>
                                  <w:rFonts w:ascii="Times New Roman" w:hAnsi="Times New Roman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.01</w:t>
                              </w:r>
                              <w:r w:rsidRPr="00627B06">
                                <w:rPr>
                                  <w:rFonts w:ascii="Times New Roman" w:hAnsi="Times New Roman"/>
                                  <w:lang w:val="ru-RU"/>
                                </w:rPr>
                                <w:t>.ГЧ</w:t>
                              </w:r>
                            </w:p>
                            <w:p w:rsidR="00E06A6A" w:rsidRPr="00E06A6A" w:rsidRDefault="00E06A6A" w:rsidP="00E06A6A">
                              <w:pPr>
                                <w:pStyle w:val="ab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148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49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50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51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52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15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558DD" w:rsidRDefault="00331430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Бурмакова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5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331430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8"/>
                                    <w:lang w:val="ru-RU"/>
                                  </w:rPr>
                                  <w:t>Бракович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5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42E" w:rsidRPr="00130709" w:rsidRDefault="00331430" w:rsidP="000B542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pacing w:val="-8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8"/>
                                    <w:lang w:val="ru-RU"/>
                                  </w:rPr>
                                  <w:t>Бракович А.И.</w:t>
                                </w:r>
                                <w:r w:rsidR="008558DD" w:rsidRPr="00130709">
                                  <w:rPr>
                                    <w:rFonts w:ascii="Times New Roman" w:hAnsi="Times New Roman"/>
                                    <w:spacing w:val="-8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6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8558DD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Жиляк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6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130709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168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B027F8" w:rsidRDefault="00732136" w:rsidP="00732136">
                              <w:pPr>
                                <w:pStyle w:val="ab"/>
                                <w:spacing w:before="36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aps/>
                                  <w:sz w:val="22"/>
                                  <w:szCs w:val="22"/>
                                  <w:lang w:val="ru-RU"/>
                                </w:rPr>
                                <w:t>Копия экрана интерфейса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170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71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72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</w:t>
                              </w: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с</w:t>
                              </w: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3B6EF6" w:rsidRDefault="003B6EF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176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77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39FE" w:rsidRPr="008558DD" w:rsidRDefault="00F039FE" w:rsidP="00F039F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D0138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 xml:space="preserve">БГТУ </w:t>
                              </w:r>
                              <w:r w:rsidR="00CB1BC0" w:rsidRPr="00A11AA8">
                                <w:rPr>
                                  <w:rFonts w:ascii="Times New Roman" w:hAnsi="Times New Roman"/>
                                </w:rPr>
                                <w:t>64419</w:t>
                              </w:r>
                              <w:r w:rsidR="00331430">
                                <w:rPr>
                                  <w:rFonts w:ascii="Times New Roman" w:hAnsi="Times New Roman"/>
                                  <w:lang w:val="ru-RU"/>
                                </w:rPr>
                                <w:t>005</w:t>
                              </w:r>
                              <w:r w:rsidRPr="00D0138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, 201</w:t>
                              </w:r>
                              <w:r w:rsidR="008558DD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7</w:t>
                              </w:r>
                            </w:p>
                            <w:p w:rsidR="00E06A6A" w:rsidRPr="00F039F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Line 179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80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81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82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6" name="Group 18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9" name="Line 186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89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93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left:0;text-align:left;margin-left:56.7pt;margin-top:19.85pt;width:518.8pt;height:802.3pt;z-index: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csif4goPAACAAAEADgAAAAAAAAAAAAAAAAAuAgAAZHJzL2Uyb0RvYy54&#10;bWxQSwECLQAUAAYACAAAACEAjEO2yuEAAAAMAQAADwAAAAAAAAAAAAAAAABkEQAAZHJzL2Rvd25y&#10;ZXYueG1sUEsFBgAAAAAEAAQA8wAAAHISAAAAAA==&#10;" o:allowincell="f">
                <v:rect id="Rectangle 131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32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33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34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35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36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37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38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39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0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1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2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43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По</w:t>
                        </w: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пись</w:t>
                        </w:r>
                      </w:p>
                    </w:txbxContent>
                  </v:textbox>
                </v:rect>
                <v:rect id="Rectangle 144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5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06A6A" w:rsidRPr="003B6EF6" w:rsidRDefault="003B6EF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F039FE" w:rsidRPr="00627B06" w:rsidRDefault="00F039FE" w:rsidP="00F039F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П 0</w:t>
                        </w:r>
                        <w:r w:rsidR="00331430">
                          <w:rPr>
                            <w:rFonts w:ascii="Times New Roman" w:hAnsi="Times New Roman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.01</w:t>
                        </w:r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.ГЧ</w:t>
                        </w:r>
                      </w:p>
                      <w:p w:rsidR="00E06A6A" w:rsidRPr="00E06A6A" w:rsidRDefault="00E06A6A" w:rsidP="00E06A6A">
                        <w:pPr>
                          <w:pStyle w:val="ab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8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149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150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151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152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153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154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55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8558DD" w:rsidRDefault="00331430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Бурмакова А.В.</w:t>
                          </w:r>
                        </w:p>
                      </w:txbxContent>
                    </v:textbox>
                  </v:rect>
                </v:group>
                <v:group id="Group 156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15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5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331430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8"/>
                              <w:sz w:val="18"/>
                              <w:lang w:val="ru-RU"/>
                            </w:rPr>
                            <w:t>Бракович А.И.</w:t>
                          </w:r>
                        </w:p>
                      </w:txbxContent>
                    </v:textbox>
                  </v:rect>
                </v:group>
                <v:group id="Group 159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16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16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0B542E" w:rsidRPr="00130709" w:rsidRDefault="00331430" w:rsidP="000B542E">
                          <w:pPr>
                            <w:pStyle w:val="ab"/>
                            <w:rPr>
                              <w:rFonts w:ascii="Times New Roman" w:hAnsi="Times New Roman"/>
                              <w:spacing w:val="-8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8"/>
                              <w:sz w:val="18"/>
                              <w:lang w:val="ru-RU"/>
                            </w:rPr>
                            <w:t>Бракович А.И.</w:t>
                          </w:r>
                          <w:r w:rsidR="008558DD" w:rsidRPr="00130709">
                            <w:rPr>
                              <w:rFonts w:ascii="Times New Roman" w:hAnsi="Times New Roman"/>
                              <w:spacing w:val="-8"/>
                              <w:sz w:val="18"/>
                              <w:lang w:val="ru-RU"/>
                            </w:rPr>
                            <w:t xml:space="preserve"> </w:t>
                          </w:r>
                        </w:p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2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16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6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E06A6A" w:rsidRPr="000B542E" w:rsidRDefault="008558DD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Жиляк Н.А.</w:t>
                          </w:r>
                        </w:p>
                      </w:txbxContent>
                    </v:textbox>
                  </v:rect>
                </v:group>
                <v:group id="Group 165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66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167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0B542E" w:rsidRDefault="00130709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Смелов В.В.</w:t>
                          </w:r>
                        </w:p>
                      </w:txbxContent>
                    </v:textbox>
                  </v:rect>
                </v:group>
                <v:line id="Line 168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169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B027F8" w:rsidRDefault="00732136" w:rsidP="00732136">
                        <w:pPr>
                          <w:pStyle w:val="ab"/>
                          <w:spacing w:before="360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>Копия экрана интерфейса программного средства</w:t>
                        </w:r>
                      </w:p>
                    </w:txbxContent>
                  </v:textbox>
                </v:rect>
                <v:line id="Line 170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171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172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173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74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</w:t>
                        </w: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с</w:t>
                        </w: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тов</w:t>
                        </w:r>
                      </w:p>
                    </w:txbxContent>
                  </v:textbox>
                </v:rect>
                <v:rect id="Rectangle 175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E06A6A" w:rsidRPr="003B6EF6" w:rsidRDefault="003B6EF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76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177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178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F039FE" w:rsidRPr="008558DD" w:rsidRDefault="00F039FE" w:rsidP="00F039F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  <w:r w:rsidRPr="00D0138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 xml:space="preserve">БГТУ </w:t>
                        </w:r>
                        <w:r w:rsidR="00CB1BC0" w:rsidRPr="00A11AA8">
                          <w:rPr>
                            <w:rFonts w:ascii="Times New Roman" w:hAnsi="Times New Roman"/>
                          </w:rPr>
                          <w:t>64419</w:t>
                        </w:r>
                        <w:r w:rsidR="00331430">
                          <w:rPr>
                            <w:rFonts w:ascii="Times New Roman" w:hAnsi="Times New Roman"/>
                            <w:lang w:val="ru-RU"/>
                          </w:rPr>
                          <w:t>005</w:t>
                        </w:r>
                        <w:r w:rsidRPr="00D0138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, 201</w:t>
                        </w:r>
                        <w:r w:rsidR="008558DD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</w:t>
                        </w:r>
                      </w:p>
                      <w:p w:rsidR="00E06A6A" w:rsidRPr="00F039F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9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180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81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82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group id="Group 183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184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85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86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rect id="Rectangle 187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88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89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rect id="Rectangle 190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1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2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93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<w10:wrap anchorx="page" anchory="page"/>
                <w10:anchorlock/>
              </v:group>
            </w:pict>
          </mc:Fallback>
        </mc:AlternateContent>
      </w:r>
    </w:p>
    <w:p w:rsidR="00732136" w:rsidRDefault="00331430" w:rsidP="00732136">
      <w:pPr>
        <w:pStyle w:val="ab"/>
        <w:rPr>
          <w:rFonts w:ascii="Times New Roman" w:hAnsi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8574405</wp:posOffset>
                </wp:positionV>
                <wp:extent cx="201930" cy="274320"/>
                <wp:effectExtent l="0" t="0" r="0" b="0"/>
                <wp:wrapNone/>
                <wp:docPr id="1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EF6" w:rsidRPr="003B6EF6" w:rsidRDefault="003B6EF6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3B6EF6"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90" type="#_x0000_t202" style="position:absolute;left:0;text-align:left;margin-left:349.9pt;margin-top:675.15pt;width:15.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E2ugIAAMI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" filled="f" stroked="f">
                <v:textbox>
                  <w:txbxContent>
                    <w:p w:rsidR="003B6EF6" w:rsidRPr="003B6EF6" w:rsidRDefault="003B6EF6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3B6EF6"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F78B5">
        <w:rPr>
          <w:rFonts w:ascii="Times New Roman" w:hAnsi="Times New Roman"/>
        </w:rPr>
        <w:br w:type="page"/>
      </w: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E06A6A" w:rsidRPr="004F78B5" w:rsidRDefault="00331430" w:rsidP="00732136">
      <w:pPr>
        <w:pStyle w:val="ab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  <w:lang w:val="ru-RU"/>
        </w:rPr>
        <w:drawing>
          <wp:inline distT="0" distB="0" distL="0" distR="0">
            <wp:extent cx="6086475" cy="2752725"/>
            <wp:effectExtent l="0" t="0" r="9525" b="9525"/>
            <wp:docPr id="3" name="Рисунок 3" descr="C:\Users\Nastya\Desktop\Бурмакова\скрины\ццц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Бурмакова\скрины\ццц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6A6A" w:rsidRPr="004F78B5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B542E"/>
    <w:rsid w:val="000D4DF3"/>
    <w:rsid w:val="000E13A2"/>
    <w:rsid w:val="00130709"/>
    <w:rsid w:val="001B119D"/>
    <w:rsid w:val="00201050"/>
    <w:rsid w:val="00310962"/>
    <w:rsid w:val="00331430"/>
    <w:rsid w:val="003B6EF6"/>
    <w:rsid w:val="00471719"/>
    <w:rsid w:val="004F78B5"/>
    <w:rsid w:val="00500ADB"/>
    <w:rsid w:val="00613435"/>
    <w:rsid w:val="00732136"/>
    <w:rsid w:val="008558DD"/>
    <w:rsid w:val="00937430"/>
    <w:rsid w:val="00B027F8"/>
    <w:rsid w:val="00B14B03"/>
    <w:rsid w:val="00CB1BC0"/>
    <w:rsid w:val="00CC16A5"/>
    <w:rsid w:val="00E06A6A"/>
    <w:rsid w:val="00E40B41"/>
    <w:rsid w:val="00F0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Nastya</cp:lastModifiedBy>
  <cp:revision>2</cp:revision>
  <cp:lastPrinted>2013-05-28T22:23:00Z</cp:lastPrinted>
  <dcterms:created xsi:type="dcterms:W3CDTF">2017-05-26T14:48:00Z</dcterms:created>
  <dcterms:modified xsi:type="dcterms:W3CDTF">2017-05-26T14:48:00Z</dcterms:modified>
</cp:coreProperties>
</file>