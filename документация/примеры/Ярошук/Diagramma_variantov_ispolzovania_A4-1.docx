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71F" w:rsidRPr="0055241E" w:rsidRDefault="0055241E" w:rsidP="00397FC7">
      <w:pPr>
        <w:pStyle w:val="ab"/>
        <w:ind w:left="-426"/>
        <w:jc w:val="center"/>
        <w:rPr>
          <w:i w:val="0"/>
          <w:noProof/>
          <w:color w:val="FFFFFF" w:themeColor="background1"/>
          <w:lang w:val="ru-RU"/>
        </w:rPr>
      </w:pPr>
      <w:r w:rsidRPr="00A55025">
        <w:rPr>
          <w:rFonts w:ascii="Times New Roman" w:hAnsi="Times New Roman"/>
          <w:b/>
          <w:noProof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1A81A7" wp14:editId="04ECAF0D">
                <wp:simplePos x="0" y="0"/>
                <wp:positionH relativeFrom="margin">
                  <wp:posOffset>-485140</wp:posOffset>
                </wp:positionH>
                <wp:positionV relativeFrom="margin">
                  <wp:posOffset>-172085</wp:posOffset>
                </wp:positionV>
                <wp:extent cx="6631305" cy="10054590"/>
                <wp:effectExtent l="0" t="0" r="36195" b="22860"/>
                <wp:wrapNone/>
                <wp:docPr id="1293" name="Группа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054590"/>
                          <a:chOff x="1124" y="774"/>
                          <a:chExt cx="10441" cy="15504"/>
                        </a:xfrm>
                      </wpg:grpSpPr>
                      <wps:wsp>
                        <wps:cNvPr id="1294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Line 922"/>
                        <wps:cNvCnPr>
                          <a:cxnSpLocks noChangeShapeType="1"/>
                        </wps:cNvCnPr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" name="Line 923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7" name="Line 924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8" name="Line 925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9" name="Line 926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0" name="Line 927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6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0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0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1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2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proofErr w:type="spellStart"/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3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4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5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6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7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516E4" w:rsidRDefault="0055241E" w:rsidP="0055241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 w:rsidRPr="004516E4"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  <w:t xml:space="preserve">П </w:t>
                              </w:r>
                              <w:r w:rsidRPr="004516E4"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  <w:t>0</w:t>
                              </w:r>
                              <w:r w:rsidR="005F13AC"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Pr="004516E4"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Pr="004516E4"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  <w:t>.ПЗ</w:t>
                              </w:r>
                            </w:p>
                            <w:p w:rsidR="0055241E" w:rsidRPr="0042148F" w:rsidRDefault="0055241E" w:rsidP="0055241E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Cs w:val="16"/>
                                  <w:lang w:val="ru-RU"/>
                                </w:rPr>
                              </w:pPr>
                            </w:p>
                            <w:p w:rsidR="0055241E" w:rsidRPr="0042148F" w:rsidRDefault="0055241E" w:rsidP="0055241E">
                              <w:pPr>
                                <w:rPr>
                                  <w:i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8" name="Line 939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9" name="Line 940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0" name="Line 941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1" name="Line 942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2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33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734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42148F" w:rsidRDefault="0055241E" w:rsidP="0055241E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proofErr w:type="spellEnd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35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42148F" w:rsidRDefault="0055241E" w:rsidP="0055241E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Ярошук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А.В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36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2737" name="Rectangle 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42148F" w:rsidRDefault="0055241E" w:rsidP="0055241E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Провер</w:t>
                                </w:r>
                                <w:proofErr w:type="spellEnd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38" name="Rectangle 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6B27F1" w:rsidRDefault="0055241E" w:rsidP="0055241E">
                                <w:pPr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B27F1"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>Миронов И.А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39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2740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42148F" w:rsidRDefault="0055241E" w:rsidP="0055241E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Консульт</w:t>
                                </w:r>
                                <w:proofErr w:type="spellEnd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41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42148F" w:rsidRDefault="0055241E" w:rsidP="0055241E">
                                <w:pPr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>Миронов И.А</w:t>
                                </w:r>
                              </w:p>
                              <w:p w:rsidR="0055241E" w:rsidRPr="0042148F" w:rsidRDefault="0055241E" w:rsidP="0055241E">
                                <w:pPr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42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2743" name="Rectangle 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42148F" w:rsidRDefault="0055241E" w:rsidP="0055241E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44" name="Rectangle 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42148F" w:rsidRDefault="0055241E" w:rsidP="0055241E">
                                <w:pPr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>Жиляк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 xml:space="preserve"> Н.А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45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746" name="Rectangle 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42148F" w:rsidRDefault="0055241E" w:rsidP="0055241E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Утверд</w:t>
                                </w:r>
                                <w:proofErr w:type="spellEnd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47" name="Rectangle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42148F" w:rsidRDefault="0055241E" w:rsidP="0055241E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Смелов В.В</w:t>
                                </w:r>
                              </w:p>
                              <w:p w:rsidR="0055241E" w:rsidRPr="0042148F" w:rsidRDefault="0055241E" w:rsidP="0055241E">
                                <w:pPr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748" name="Line 959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9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189" y="15211"/>
                            <a:ext cx="3285" cy="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B92D4C" w:rsidRDefault="00A57B47" w:rsidP="0055241E">
                              <w:pPr>
                                <w:pStyle w:val="ab"/>
                                <w:suppressAutoHyphens/>
                                <w:jc w:val="center"/>
                                <w:rPr>
                                  <w:rFonts w:ascii="Times New Roman" w:hAnsi="Times New Roman"/>
                                  <w:spacing w:val="-22"/>
                                  <w:szCs w:val="28"/>
                                  <w:lang w:val="ru-RU"/>
                                </w:rPr>
                              </w:pPr>
                              <w:r w:rsidRPr="00B92D4C">
                                <w:rPr>
                                  <w:rFonts w:ascii="Times New Roman" w:hAnsi="Times New Roman"/>
                                  <w:spacing w:val="-22"/>
                                  <w:szCs w:val="28"/>
                                  <w:lang w:val="en-US"/>
                                </w:rPr>
                                <w:t>UML-</w:t>
                              </w:r>
                              <w:r w:rsidRPr="00B92D4C">
                                <w:rPr>
                                  <w:rFonts w:ascii="Times New Roman" w:hAnsi="Times New Roman"/>
                                  <w:spacing w:val="-22"/>
                                  <w:szCs w:val="28"/>
                                  <w:lang w:val="ru-RU"/>
                                </w:rPr>
                                <w:t>д</w:t>
                              </w:r>
                              <w:r w:rsidR="0055241E" w:rsidRPr="00B92D4C">
                                <w:rPr>
                                  <w:rFonts w:ascii="Times New Roman" w:hAnsi="Times New Roman"/>
                                  <w:spacing w:val="-22"/>
                                  <w:szCs w:val="28"/>
                                  <w:lang w:val="ru-RU"/>
                                </w:rPr>
                                <w:t>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0" name="Line 961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1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2" name="Line 963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3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Лит</w:t>
                              </w:r>
                              <w:proofErr w:type="spellEnd"/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4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5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DA46C1" w:rsidRDefault="0055241E" w:rsidP="0055241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DA46C1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6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7" name="Line 968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8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8595" y="15651"/>
                            <a:ext cx="29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1C715B" w:rsidRDefault="0055241E" w:rsidP="0055241E">
                              <w:pPr>
                                <w:jc w:val="center"/>
                                <w:rPr>
                                  <w:i/>
                                  <w:szCs w:val="28"/>
                                </w:rPr>
                              </w:pPr>
                              <w:r w:rsidRPr="00FE35C2">
                                <w:rPr>
                                  <w:i/>
                                  <w:color w:val="000000" w:themeColor="text1"/>
                                  <w:szCs w:val="28"/>
                                </w:rPr>
                                <w:t xml:space="preserve">БГТУ </w:t>
                              </w:r>
                              <w:r w:rsidRPr="00FE35C2">
                                <w:rPr>
                                  <w:i/>
                                  <w:color w:val="000000" w:themeColor="text1"/>
                                  <w:szCs w:val="28"/>
                                  <w:lang w:val="en-US"/>
                                </w:rPr>
                                <w:t>8</w:t>
                              </w:r>
                              <w:r w:rsidR="0030409B">
                                <w:rPr>
                                  <w:i/>
                                  <w:color w:val="000000" w:themeColor="text1"/>
                                  <w:szCs w:val="28"/>
                                </w:rPr>
                                <w:t>44190</w:t>
                              </w:r>
                              <w:r w:rsidR="0030409B">
                                <w:rPr>
                                  <w:i/>
                                  <w:color w:val="000000" w:themeColor="text1"/>
                                  <w:szCs w:val="28"/>
                                  <w:lang w:val="ru-RU"/>
                                </w:rPr>
                                <w:t>60</w:t>
                              </w:r>
                              <w:r w:rsidRPr="00FE35C2">
                                <w:rPr>
                                  <w:i/>
                                  <w:color w:val="000000" w:themeColor="text1"/>
                                  <w:szCs w:val="28"/>
                                </w:rPr>
                                <w:t xml:space="preserve">, </w:t>
                              </w:r>
                              <w:r w:rsidRPr="001C715B">
                                <w:rPr>
                                  <w:i/>
                                  <w:szCs w:val="28"/>
                                </w:rPr>
                                <w:t>201</w:t>
                              </w:r>
                              <w:r>
                                <w:rPr>
                                  <w:i/>
                                  <w:szCs w:val="28"/>
                                </w:rPr>
                                <w:t>7</w:t>
                              </w:r>
                            </w:p>
                            <w:p w:rsidR="0055241E" w:rsidRPr="0042148F" w:rsidRDefault="0055241E" w:rsidP="0055241E">
                              <w:pPr>
                                <w:pStyle w:val="ab"/>
                                <w:rPr>
                                  <w:rFonts w:ascii="Times New Roman" w:hAnsi="Times New Roman"/>
                                  <w:color w:val="FFFFFF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9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8684" y="1517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A81A7" id="Группа 1293" o:spid="_x0000_s1026" style="position:absolute;left:0;text-align:left;margin-left:-38.2pt;margin-top:-13.55pt;width:522.15pt;height:791.7pt;z-index:251659264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" filled="f" strokeweight="2pt"/>
                <v:line id="Line 922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g2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J&#10;fL8JJ8jVBwAA//8DAFBLAQItABQABgAIAAAAIQDb4fbL7gAAAIUBAAATAAAAAAAAAAAAAAAAAAAA&#10;AABbQ29udGVudF9UeXBlc10ueG1sUEsBAi0AFAAGAAgAAAAhAFr0LFu/AAAAFQEAAAsAAAAAAAAA&#10;AAAAAAAAHwEAAF9yZWxzLy5yZWxzUEsBAi0AFAAGAAgAAAAhANSgaDa+AAAA3QAAAA8AAAAAAAAA&#10;AAAAAAAABwIAAGRycy9kb3ducmV2LnhtbFBLBQYAAAAAAwADALcAAADyAgAAAAA=&#10;" strokeweight="2pt"/>
                <v:line id="Line 923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ZB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p&#10;fL8JJ8jVBwAA//8DAFBLAQItABQABgAIAAAAIQDb4fbL7gAAAIUBAAATAAAAAAAAAAAAAAAAAAAA&#10;AABbQ29udGVudF9UeXBlc10ueG1sUEsBAi0AFAAGAAgAAAAhAFr0LFu/AAAAFQEAAAsAAAAAAAAA&#10;AAAAAAAAHwEAAF9yZWxzLy5yZWxzUEsBAi0AFAAGAAgAAAAhACRy9kG+AAAA3QAAAA8AAAAAAAAA&#10;AAAAAAAABwIAAGRycy9kb3ducmV2LnhtbFBLBQYAAAAAAwADALcAAADyAgAAAAA=&#10;" strokeweight="2pt"/>
                <v:line id="Line 924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" strokeweight="2pt"/>
                <v:line id="Line 925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" strokeweight="2pt"/>
                <v:line id="Line 926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Iz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5&#10;fL8JJ8jVBwAA//8DAFBLAQItABQABgAIAAAAIQDb4fbL7gAAAIUBAAATAAAAAAAAAAAAAAAAAAAA&#10;AABbQ29udGVudF9UeXBlc10ueG1sUEsBAi0AFAAGAAgAAAAhAFr0LFu/AAAAFQEAAAsAAAAAAAAA&#10;AAAAAAAAHwEAAF9yZWxzLy5yZWxzUEsBAi0AFAAGAAgAAAAhAFXtYjO+AAAA3QAAAA8AAAAAAAAA&#10;AAAAAAAABwIAAGRycy9kb3ducmV2LnhtbFBLBQYAAAAAAwADALcAAADyAgAAAAA=&#10;" strokeweight="2pt"/>
                <v:line id="Line 927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G0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J8Iv38gIev0GAAD//wMAUEsBAi0AFAAGAAgAAAAhANvh9svuAAAAhQEAABMAAAAAAAAAAAAA&#10;AAAAAAAAAFtDb250ZW50X1R5cGVzXS54bWxQSwECLQAUAAYACAAAACEAWvQsW78AAAAVAQAACwAA&#10;AAAAAAAAAAAAAAAfAQAAX3JlbHMvLnJlbHNQSwECLQAUAAYACAAAACEAWjxRtMMAAADdAAAADwAA&#10;AAAAAAAAAAAAAAAHAgAAZHJzL2Rvd25yZXYueG1sUEsFBgAAAAADAAMAtwAAAPcCAAAAAA==&#10;" strokeweight="2pt"/>
                <v:line id="Line 928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Wx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M&#10;vt+EE+TqAwAA//8DAFBLAQItABQABgAIAAAAIQDb4fbL7gAAAIUBAAATAAAAAAAAAAAAAAAAAAAA&#10;AABbQ29udGVudF9UeXBlc10ueG1sUEsBAi0AFAAGAAgAAAAhAFr0LFu/AAAAFQEAAAsAAAAAAAAA&#10;AAAAAAAAHwEAAF9yZWxzLy5yZWxzUEsBAi0AFAAGAAgAAAAhALqZbFu+AAAA3QAAAA8AAAAAAAAA&#10;AAAAAAAABwIAAGRycy9kb3ducmV2LnhtbFBLBQYAAAAAAwADALcAAADyAgAAAAA=&#10;" strokeweight="2pt"/>
                <v:line id="Line 929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GD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VSChg8YAAADdAAAA&#10;DwAAAAAAAAAAAAAAAAAHAgAAZHJzL2Rvd25yZXYueG1sUEsFBgAAAAADAAMAtwAAAPoCAAAAAA==&#10;" strokeweight="1pt"/>
                <v:line id="Line 930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" strokeweight="1pt"/>
                <v:rect id="Rectangle 931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№ </w:t>
                        </w:r>
                        <w:proofErr w:type="spellStart"/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Hd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lnOoHHm/gE5PIOAAD//wMAUEsBAi0AFAAGAAgAAAAhANvh9svuAAAAhQEAABMAAAAAAAAAAAAA&#10;AAAAAAAAAFtDb250ZW50X1R5cGVzXS54bWxQSwECLQAUAAYACAAAACEAWvQsW78AAAAVAQAACwAA&#10;AAAAAAAAAAAAAAAfAQAAX3JlbHMvLnJlbHNQSwECLQAUAAYACAAAACEAJPKh3cMAAADdAAAADwAA&#10;AAAAAAAAAAAAAAAHAgAAZHJzL2Rvd25yZXYueG1sUEsFBgAAAAADAAMAtwAAAPcCAAAAAA=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zmp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iesxx+38QnILc/AAAA//8DAFBLAQItABQABgAIAAAAIQDb4fbL7gAAAIUBAAATAAAAAAAAAAAA&#10;AAAAAAAAAABbQ29udGVudF9UeXBlc10ueG1sUEsBAi0AFAAGAAgAAAAhAFr0LFu/AAAAFQEAAAsA&#10;AAAAAAAAAAAAAAAAHwEAAF9yZWxzLy5yZWxzUEsBAi0AFAAGAAgAAAAhAKsbOanEAAAA3QAAAA8A&#10;AAAAAAAAAAAAAAAABwIAAGRycy9kb3ducmV2LnhtbFBLBQYAAAAAAwADALcAAAD4AgAAAAA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rPr>
                            <w:rFonts w:ascii="Times New Roman" w:hAnsi="Times New Roman"/>
                            <w:spacing w:val="-10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pacing w:val="-10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QJF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QfaQZ/b+ITkMUdAAD//wMAUEsBAi0AFAAGAAgAAAAhANvh9svuAAAAhQEAABMAAAAAAAAAAAAA&#10;AAAAAAAAAFtDb250ZW50X1R5cGVzXS54bWxQSwECLQAUAAYACAAAACEAWvQsW78AAAAVAQAACwAA&#10;AAAAAAAAAAAAAAAfAQAAX3JlbHMvLnJlbHNQSwECLQAUAAYACAAAACEANIUCRcMAAADdAAAADwAA&#10;AAAAAAAAAAAAAAAHAgAAZHJzL2Rvd25yZXYueG1sUEsFBgAAAAADAAMAtwAAAPcCAAAAAA=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" filled="f" stroked="f" strokeweight=".25pt">
                  <v:textbox inset="1pt,1pt,1pt,1pt">
                    <w:txbxContent>
                      <w:p w:rsidR="0055241E" w:rsidRPr="004516E4" w:rsidRDefault="0055241E" w:rsidP="0055241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  <w:r w:rsidRPr="004516E4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Д</w:t>
                        </w:r>
                        <w:r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 xml:space="preserve">П </w:t>
                        </w:r>
                        <w:r w:rsidRPr="004516E4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0</w:t>
                        </w:r>
                        <w:r w:rsidR="005F13AC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1</w:t>
                        </w:r>
                        <w:r w:rsidRPr="004516E4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.</w:t>
                        </w:r>
                        <w:r w:rsidRPr="004516E4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1</w:t>
                        </w:r>
                        <w:r w:rsidRPr="004516E4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.ПЗ</w:t>
                        </w:r>
                      </w:p>
                      <w:p w:rsidR="0055241E" w:rsidRPr="0042148F" w:rsidRDefault="0055241E" w:rsidP="0055241E">
                        <w:pPr>
                          <w:pStyle w:val="ab"/>
                          <w:jc w:val="left"/>
                          <w:rPr>
                            <w:rFonts w:ascii="Times New Roman" w:hAnsi="Times New Roman"/>
                            <w:szCs w:val="16"/>
                            <w:lang w:val="ru-RU"/>
                          </w:rPr>
                        </w:pPr>
                      </w:p>
                      <w:p w:rsidR="0055241E" w:rsidRPr="0042148F" w:rsidRDefault="0055241E" w:rsidP="0055241E">
                        <w:pPr>
                          <w:rPr>
                            <w:i/>
                            <w:szCs w:val="16"/>
                          </w:rPr>
                        </w:pP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" strokeweight="2pt"/>
                <v:line id="Line 940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" strokeweight="2pt"/>
                <v:line id="Line 941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" strokeweight="1pt"/>
                <v:line id="Line 942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" strokeweight="1pt"/>
                <v:line id="Line 943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" strokeweight="1pt"/>
                <v:group id="Group 944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">
                  <v:rect id="Rectangle 94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q90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" filled="f" stroked="f" strokeweight=".25pt">
                    <v:textbox inset="1pt,1pt,1pt,1pt">
                      <w:txbxContent>
                        <w:p w:rsidR="0055241E" w:rsidRPr="0042148F" w:rsidRDefault="0055241E" w:rsidP="0055241E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rv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Pr3A35v4BGTxCwAA//8DAFBLAQItABQABgAIAAAAIQDb4fbL7gAAAIUBAAATAAAAAAAAAAAA&#10;AAAAAAAAAABbQ29udGVudF9UeXBlc10ueG1sUEsBAi0AFAAGAAgAAAAhAFr0LFu/AAAAFQEAAAsA&#10;AAAAAAAAAAAAAAAAHwEAAF9yZWxzLy5yZWxzUEsBAi0AFAAGAAgAAAAhAEGOCu/EAAAA3QAAAA8A&#10;AAAAAAAAAAAAAAAABwIAAGRycy9kb3ducmV2LnhtbFBLBQYAAAAAAwADALcAAAD4AgAAAAA=&#10;" filled="f" stroked="f" strokeweight=".25pt">
                    <v:textbox inset="1pt,1pt,1pt,1pt">
                      <w:txbxContent>
                        <w:p w:rsidR="0055241E" w:rsidRPr="0042148F" w:rsidRDefault="0055241E" w:rsidP="0055241E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Ярошук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 xml:space="preserve"> А.В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">
                  <v:rect id="Rectangle 94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" filled="f" stroked="f" strokeweight=".25pt">
                    <v:textbox inset="1pt,1pt,1pt,1pt">
                      <w:txbxContent>
                        <w:p w:rsidR="0055241E" w:rsidRPr="0042148F" w:rsidRDefault="0055241E" w:rsidP="0055241E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Провер</w:t>
                          </w:r>
                          <w:proofErr w:type="spellEnd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6Vx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F3O&#10;4tz4Jj4BuX4CAAD//wMAUEsBAi0AFAAGAAgAAAAhANvh9svuAAAAhQEAABMAAAAAAAAAAAAAAAAA&#10;AAAAAFtDb250ZW50X1R5cGVzXS54bWxQSwECLQAUAAYACAAAACEAWvQsW78AAAAVAQAACwAAAAAA&#10;AAAAAAAAAAAfAQAAX3JlbHMvLnJlbHNQSwECLQAUAAYACAAAACEAr4+lccAAAADdAAAADwAAAAAA&#10;AAAAAAAAAAAHAgAAZHJzL2Rvd25yZXYueG1sUEsFBgAAAAADAAMAtwAAAPQCAAAAAA==&#10;" filled="f" stroked="f" strokeweight=".25pt">
                    <v:textbox inset="1pt,1pt,1pt,1pt">
                      <w:txbxContent>
                        <w:p w:rsidR="0055241E" w:rsidRPr="006B27F1" w:rsidRDefault="0055241E" w:rsidP="0055241E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 w:rsidRPr="006B27F1">
                            <w:rPr>
                              <w:i/>
                              <w:sz w:val="16"/>
                              <w:szCs w:val="16"/>
                            </w:rPr>
                            <w:t>Миронов И.А</w:t>
                          </w:r>
                        </w:p>
                      </w:txbxContent>
                    </v:textbox>
                  </v:rect>
                </v:group>
                <v:group id="Group 950" o:spid="_x0000_s1056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o3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fh9MofHm/AE5OoPAAD//wMAUEsBAi0AFAAGAAgAAAAhANvh9svuAAAAhQEAABMAAAAAAAAA&#10;AAAAAAAAAAAAAFtDb250ZW50X1R5cGVzXS54bWxQSwECLQAUAAYACAAAACEAWvQsW78AAAAVAQAA&#10;CwAAAAAAAAAAAAAAAAAfAQAAX3JlbHMvLnJlbHNQSwECLQAUAAYACAAAACEAiQy6N8YAAADdAAAA&#10;DwAAAAAAAAAAAAAAAAAHAgAAZHJzL2Rvd25yZXYueG1sUEsFBgAAAAADAAMAtwAAAPoCAAAAAA==&#10;">
                  <v:rect id="Rectangle 95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" filled="f" stroked="f" strokeweight=".25pt">
                    <v:textbox inset="1pt,1pt,1pt,1pt">
                      <w:txbxContent>
                        <w:p w:rsidR="0055241E" w:rsidRPr="0042148F" w:rsidRDefault="0055241E" w:rsidP="0055241E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Консульт</w:t>
                          </w:r>
                          <w:proofErr w:type="spellEnd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3+R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" filled="f" stroked="f" strokeweight=".25pt">
                    <v:textbox inset="1pt,1pt,1pt,1pt">
                      <w:txbxContent>
                        <w:p w:rsidR="0055241E" w:rsidRPr="0042148F" w:rsidRDefault="0055241E" w:rsidP="0055241E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Миронов И.А</w:t>
                          </w:r>
                        </w:p>
                        <w:p w:rsidR="0055241E" w:rsidRPr="0042148F" w:rsidRDefault="0055241E" w:rsidP="0055241E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">
                  <v:rect id="Rectangle 95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R9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" filled="f" stroked="f" strokeweight=".25pt">
                    <v:textbox inset="1pt,1pt,1pt,1pt">
                      <w:txbxContent>
                        <w:p w:rsidR="0055241E" w:rsidRPr="0042148F" w:rsidRDefault="0055241E" w:rsidP="0055241E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" filled="f" stroked="f" strokeweight=".25pt">
                    <v:textbox inset="1pt,1pt,1pt,1pt">
                      <w:txbxContent>
                        <w:p w:rsidR="0055241E" w:rsidRPr="0042148F" w:rsidRDefault="0055241E" w:rsidP="0055241E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Жиляк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Н.А</w:t>
                          </w: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N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DL8/x/B8E56AnP8BAAD//wMAUEsBAi0AFAAGAAgAAAAhANvh9svuAAAAhQEAABMAAAAAAAAA&#10;AAAAAAAAAAAAAFtDb250ZW50X1R5cGVzXS54bWxQSwECLQAUAAYACAAAACEAWvQsW78AAAAVAQAA&#10;CwAAAAAAAAAAAAAAAAAfAQAAX3JlbHMvLnJlbHNQSwECLQAUAAYACAAAACEAUEfDT8YAAADdAAAA&#10;DwAAAAAAAAAAAAAAAAAHAgAAZHJzL2Rvd25yZXYueG1sUEsFBgAAAAADAAMAtwAAAPoCAAAAAA==&#10;">
                  <v:rect id="Rectangle 95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" filled="f" stroked="f" strokeweight=".25pt">
                    <v:textbox inset="1pt,1pt,1pt,1pt">
                      <w:txbxContent>
                        <w:p w:rsidR="0055241E" w:rsidRPr="0042148F" w:rsidRDefault="0055241E" w:rsidP="0055241E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Утверд</w:t>
                          </w:r>
                          <w:proofErr w:type="spellEnd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J+wgAAAN0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" filled="f" stroked="f" strokeweight=".25pt">
                    <v:textbox inset="1pt,1pt,1pt,1pt">
                      <w:txbxContent>
                        <w:p w:rsidR="0055241E" w:rsidRPr="0042148F" w:rsidRDefault="0055241E" w:rsidP="0055241E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Смелов В.В</w:t>
                          </w:r>
                        </w:p>
                        <w:p w:rsidR="0055241E" w:rsidRPr="0042148F" w:rsidRDefault="0055241E" w:rsidP="0055241E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" strokeweight="2pt"/>
                <v:rect id="Rectangle 960" o:spid="_x0000_s1066" style="position:absolute;left:5189;top:15211;width:3285;height:1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OX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xe0xx+38QnIHcPAAAA//8DAFBLAQItABQABgAIAAAAIQDb4fbL7gAAAIUBAAATAAAAAAAAAAAA&#10;AAAAAAAAAABbQ29udGVudF9UeXBlc10ueG1sUEsBAi0AFAAGAAgAAAAhAFr0LFu/AAAAFQEAAAsA&#10;AAAAAAAAAAAAAAAAHwEAAF9yZWxzLy5yZWxzUEsBAi0AFAAGAAgAAAAhAJjFc5fEAAAA3QAAAA8A&#10;AAAAAAAAAAAAAAAABwIAAGRycy9kb3ducmV2LnhtbFBLBQYAAAAAAwADALcAAAD4AgAAAAA=&#10;" filled="f" stroked="f" strokeweight=".25pt">
                  <v:textbox inset="1pt,1pt,1pt,1pt">
                    <w:txbxContent>
                      <w:p w:rsidR="0055241E" w:rsidRPr="00B92D4C" w:rsidRDefault="00A57B47" w:rsidP="0055241E">
                        <w:pPr>
                          <w:pStyle w:val="ab"/>
                          <w:suppressAutoHyphens/>
                          <w:jc w:val="center"/>
                          <w:rPr>
                            <w:rFonts w:ascii="Times New Roman" w:hAnsi="Times New Roman"/>
                            <w:spacing w:val="-22"/>
                            <w:szCs w:val="28"/>
                            <w:lang w:val="ru-RU"/>
                          </w:rPr>
                        </w:pPr>
                        <w:r w:rsidRPr="00B92D4C">
                          <w:rPr>
                            <w:rFonts w:ascii="Times New Roman" w:hAnsi="Times New Roman"/>
                            <w:spacing w:val="-22"/>
                            <w:szCs w:val="28"/>
                            <w:lang w:val="en-US"/>
                          </w:rPr>
                          <w:t>UML-</w:t>
                        </w:r>
                        <w:r w:rsidRPr="00B92D4C">
                          <w:rPr>
                            <w:rFonts w:ascii="Times New Roman" w:hAnsi="Times New Roman"/>
                            <w:spacing w:val="-22"/>
                            <w:szCs w:val="28"/>
                            <w:lang w:val="ru-RU"/>
                          </w:rPr>
                          <w:t>д</w:t>
                        </w:r>
                        <w:r w:rsidR="0055241E" w:rsidRPr="00B92D4C">
                          <w:rPr>
                            <w:rFonts w:ascii="Times New Roman" w:hAnsi="Times New Roman"/>
                            <w:spacing w:val="-22"/>
                            <w:szCs w:val="28"/>
                            <w:lang w:val="ru-RU"/>
                          </w:rPr>
                          <w:t>иаграмма вариантов использования</w:t>
                        </w:r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+h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mIX9&#10;4U14AnLzBQAA//8DAFBLAQItABQABgAIAAAAIQDb4fbL7gAAAIUBAAATAAAAAAAAAAAAAAAAAAAA&#10;AABbQ29udGVudF9UeXBlc10ueG1sUEsBAi0AFAAGAAgAAAAhAFr0LFu/AAAAFQEAAAsAAAAAAAAA&#10;AAAAAAAAHwEAAF9yZWxzLy5yZWxzUEsBAi0AFAAGAAgAAAAhACtqr6G+AAAA3QAAAA8AAAAAAAAA&#10;AAAAAAAABwIAAGRycy9kb3ducmV2LnhtbFBLBQYAAAAAAwADALcAAADyAgAAAAA=&#10;" strokeweight="2pt"/>
                <v:line id="Line 962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o6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UbwfROegFx9AAAA//8DAFBLAQItABQABgAIAAAAIQDb4fbL7gAAAIUBAAATAAAAAAAAAAAAAAAA&#10;AAAAAABbQ29udGVudF9UeXBlc10ueG1sUEsBAi0AFAAGAAgAAAAhAFr0LFu/AAAAFQEAAAsAAAAA&#10;AAAAAAAAAAAAHwEAAF9yZWxzLy5yZWxzUEsBAi0AFAAGAAgAAAAhAEQmCjrBAAAA3QAAAA8AAAAA&#10;AAAAAAAAAAAABwIAAGRycy9kb3ducmV2LnhtbFBLBQYAAAAAAwADALcAAAD1AgAAAAA=&#10;" strokeweight="2pt"/>
                <v:line id="Line 963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" strokeweight="2pt"/>
                <v:rect id="Rectangle 964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NKg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vjzB35v4BGTxCwAA//8DAFBLAQItABQABgAIAAAAIQDb4fbL7gAAAIUBAAATAAAAAAAAAAAA&#10;AAAAAAAAAABbQ29udGVudF9UeXBlc10ueG1sUEsBAi0AFAAGAAgAAAAhAFr0LFu/AAAAFQEAAAsA&#10;AAAAAAAAAAAAAAAAHwEAAF9yZWxzLy5yZWxzUEsBAi0AFAAGAAgAAAAhAHz00qDEAAAA3QAAAA8A&#10;AAAAAAAAAAAAAAAABwIAAGRycy9kb3ducmV2LnhtbFBLBQYAAAAAAwADALcAAAD4AgAAAAA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Лит</w:t>
                        </w:r>
                        <w:proofErr w:type="spellEnd"/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rU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5fknh9018AvLwAwAA//8DAFBLAQItABQABgAIAAAAIQDb4fbL7gAAAIUBAAATAAAAAAAAAAAA&#10;AAAAAAAAAABbQ29udGVudF9UeXBlc10ueG1sUEsBAi0AFAAGAAgAAAAhAFr0LFu/AAAAFQEAAAsA&#10;AAAAAAAAAAAAAAAAHwEAAF9yZWxzLy5yZWxzUEsBAi0AFAAGAAgAAAAhAPMdStTEAAAA3QAAAA8A&#10;AAAAAAAAAAAAAAAABwIAAGRycy9kb3ducmV2LnhtbFBLBQYAAAAAAwADALcAAAD4AgAAAAA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" filled="f" stroked="f" strokeweight=".25pt">
                  <v:textbox inset="1pt,1pt,1pt,1pt">
                    <w:txbxContent>
                      <w:p w:rsidR="0055241E" w:rsidRPr="00DA46C1" w:rsidRDefault="0055241E" w:rsidP="0055241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DA46C1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" strokeweight="1pt"/>
                <v:line id="Line 968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" strokeweight="1pt"/>
                <v:rect id="Rectangle 969" o:spid="_x0000_s1075" style="position:absolute;left:8595;top:15651;width:2928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" filled="f" stroked="f" strokeweight=".25pt">
                  <v:textbox inset="1pt,1pt,1pt,1pt">
                    <w:txbxContent>
                      <w:p w:rsidR="0055241E" w:rsidRPr="001C715B" w:rsidRDefault="0055241E" w:rsidP="0055241E">
                        <w:pPr>
                          <w:jc w:val="center"/>
                          <w:rPr>
                            <w:i/>
                            <w:szCs w:val="28"/>
                          </w:rPr>
                        </w:pPr>
                        <w:r w:rsidRPr="00FE35C2">
                          <w:rPr>
                            <w:i/>
                            <w:color w:val="000000" w:themeColor="text1"/>
                            <w:szCs w:val="28"/>
                          </w:rPr>
                          <w:t xml:space="preserve">БГТУ </w:t>
                        </w:r>
                        <w:r w:rsidRPr="00FE35C2">
                          <w:rPr>
                            <w:i/>
                            <w:color w:val="000000" w:themeColor="text1"/>
                            <w:szCs w:val="28"/>
                            <w:lang w:val="en-US"/>
                          </w:rPr>
                          <w:t>8</w:t>
                        </w:r>
                        <w:r w:rsidR="0030409B">
                          <w:rPr>
                            <w:i/>
                            <w:color w:val="000000" w:themeColor="text1"/>
                            <w:szCs w:val="28"/>
                          </w:rPr>
                          <w:t>44190</w:t>
                        </w:r>
                        <w:r w:rsidR="0030409B">
                          <w:rPr>
                            <w:i/>
                            <w:color w:val="000000" w:themeColor="text1"/>
                            <w:szCs w:val="28"/>
                            <w:lang w:val="ru-RU"/>
                          </w:rPr>
                          <w:t>60</w:t>
                        </w:r>
                        <w:r w:rsidRPr="00FE35C2">
                          <w:rPr>
                            <w:i/>
                            <w:color w:val="000000" w:themeColor="text1"/>
                            <w:szCs w:val="28"/>
                          </w:rPr>
                          <w:t xml:space="preserve">, </w:t>
                        </w:r>
                        <w:r w:rsidRPr="001C715B">
                          <w:rPr>
                            <w:i/>
                            <w:szCs w:val="28"/>
                          </w:rPr>
                          <w:t>201</w:t>
                        </w:r>
                        <w:r>
                          <w:rPr>
                            <w:i/>
                            <w:szCs w:val="28"/>
                          </w:rPr>
                          <w:t>7</w:t>
                        </w:r>
                      </w:p>
                      <w:p w:rsidR="0055241E" w:rsidRPr="0042148F" w:rsidRDefault="0055241E" w:rsidP="0055241E">
                        <w:pPr>
                          <w:pStyle w:val="ab"/>
                          <w:rPr>
                            <w:rFonts w:ascii="Times New Roman" w:hAnsi="Times New Roman"/>
                            <w:color w:val="FFFFFF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17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VK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4Xa7h+iY+Abn7BwAA//8DAFBLAQItABQABgAIAAAAIQDb4fbL7gAAAIUBAAATAAAAAAAAAAAA&#10;AAAAAAAAAABbQ29udGVudF9UeXBlc10ueG1sUEsBAi0AFAAGAAgAAAAhAFr0LFu/AAAAFQEAAAsA&#10;AAAAAAAAAAAAAAAAHwEAAF9yZWxzLy5yZWxzUEsBAi0AFAAGAAgAAAAhAB0c5UrEAAAA3QAAAA8A&#10;AAAAAAAAAAAAAAAABwIAAGRycy9kb3ducmV2LnhtbFBLBQYAAAAAAwADALcAAAD4AgAAAAA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55241E">
        <w:rPr>
          <w:i w:val="0"/>
          <w:noProof/>
          <w:color w:val="FFFFFF" w:themeColor="background1"/>
          <w:lang w:val="ru-RU"/>
        </w:rPr>
        <w:t>Аапап</w:t>
      </w:r>
    </w:p>
    <w:p w:rsidR="0055241E" w:rsidRPr="0055241E" w:rsidRDefault="0055241E" w:rsidP="00003CCB">
      <w:pPr>
        <w:pStyle w:val="ab"/>
        <w:ind w:left="-426"/>
        <w:jc w:val="center"/>
        <w:rPr>
          <w:i w:val="0"/>
          <w:noProof/>
          <w:color w:val="FFFFFF" w:themeColor="background1"/>
          <w:lang w:val="ru-RU"/>
        </w:rPr>
      </w:pPr>
      <w:r w:rsidRPr="0055241E">
        <w:rPr>
          <w:i w:val="0"/>
          <w:noProof/>
          <w:color w:val="FFFFFF" w:themeColor="background1"/>
          <w:lang w:val="ru-RU"/>
        </w:rPr>
        <w:t>Апапапапап</w:t>
      </w:r>
    </w:p>
    <w:p w:rsidR="0055241E" w:rsidRPr="0055241E" w:rsidRDefault="0055241E" w:rsidP="00397FC7">
      <w:pPr>
        <w:pStyle w:val="ab"/>
        <w:ind w:left="-426"/>
        <w:jc w:val="center"/>
        <w:rPr>
          <w:i w:val="0"/>
          <w:noProof/>
          <w:color w:val="FFFFFF" w:themeColor="background1"/>
          <w:lang w:val="ru-RU"/>
        </w:rPr>
      </w:pPr>
      <w:r w:rsidRPr="0055241E">
        <w:rPr>
          <w:i w:val="0"/>
          <w:noProof/>
          <w:color w:val="FFFFFF" w:themeColor="background1"/>
          <w:lang w:val="ru-RU"/>
        </w:rPr>
        <w:t>Апап</w:t>
      </w:r>
    </w:p>
    <w:p w:rsidR="0055241E" w:rsidRPr="0055241E" w:rsidRDefault="0055241E" w:rsidP="00397FC7">
      <w:pPr>
        <w:pStyle w:val="ab"/>
        <w:ind w:left="-426"/>
        <w:jc w:val="center"/>
        <w:rPr>
          <w:i w:val="0"/>
          <w:noProof/>
          <w:color w:val="FFFFFF" w:themeColor="background1"/>
          <w:lang w:val="ru-RU"/>
        </w:rPr>
      </w:pPr>
      <w:r w:rsidRPr="0055241E">
        <w:rPr>
          <w:i w:val="0"/>
          <w:noProof/>
          <w:color w:val="FFFFFF" w:themeColor="background1"/>
          <w:lang w:val="ru-RU"/>
        </w:rPr>
        <w:t>Апап</w:t>
      </w:r>
    </w:p>
    <w:p w:rsidR="0055241E" w:rsidRDefault="0055241E" w:rsidP="00553013">
      <w:pPr>
        <w:pStyle w:val="ab"/>
        <w:ind w:left="-709"/>
        <w:jc w:val="center"/>
        <w:rPr>
          <w:i w:val="0"/>
          <w:noProof/>
          <w:lang w:val="ru-RU"/>
        </w:rPr>
      </w:pPr>
    </w:p>
    <w:p w:rsidR="00397FC7" w:rsidRDefault="00C9671F" w:rsidP="005F13AC">
      <w:pPr>
        <w:pStyle w:val="ab"/>
        <w:ind w:left="-709"/>
        <w:jc w:val="center"/>
        <w:rPr>
          <w:i w:val="0"/>
          <w:lang w:val="en-US"/>
        </w:rPr>
      </w:pPr>
      <w:r>
        <w:rPr>
          <w:i w:val="0"/>
          <w:noProof/>
          <w:lang w:val="ru-RU"/>
        </w:rPr>
        <w:br w:type="column"/>
      </w:r>
      <w:r w:rsidR="005F13AC">
        <w:rPr>
          <w:i w:val="0"/>
          <w:lang w:val="en-US"/>
        </w:rPr>
        <w:lastRenderedPageBreak/>
        <w:t xml:space="preserve"> </w:t>
      </w:r>
    </w:p>
    <w:p w:rsidR="00397FC7" w:rsidRDefault="00397FC7" w:rsidP="00397FC7">
      <w:pPr>
        <w:pStyle w:val="ab"/>
        <w:ind w:left="-426"/>
        <w:jc w:val="center"/>
        <w:rPr>
          <w:i w:val="0"/>
          <w:lang w:val="en-US"/>
        </w:rPr>
      </w:pPr>
    </w:p>
    <w:p w:rsidR="00397FC7" w:rsidRDefault="00397FC7" w:rsidP="00397FC7">
      <w:pPr>
        <w:pStyle w:val="ab"/>
        <w:ind w:left="-426"/>
        <w:jc w:val="center"/>
        <w:rPr>
          <w:i w:val="0"/>
          <w:lang w:val="en-US"/>
        </w:rPr>
      </w:pPr>
    </w:p>
    <w:p w:rsidR="00397FC7" w:rsidRDefault="00397FC7" w:rsidP="00397FC7">
      <w:pPr>
        <w:pStyle w:val="ab"/>
        <w:ind w:left="-426"/>
        <w:jc w:val="center"/>
        <w:rPr>
          <w:i w:val="0"/>
          <w:lang w:val="en-US"/>
        </w:rPr>
      </w:pPr>
    </w:p>
    <w:p w:rsidR="00397FC7" w:rsidRDefault="00397FC7" w:rsidP="00397FC7">
      <w:pPr>
        <w:pStyle w:val="ab"/>
        <w:ind w:left="-426"/>
        <w:jc w:val="center"/>
        <w:rPr>
          <w:i w:val="0"/>
          <w:lang w:val="en-US"/>
        </w:rPr>
      </w:pPr>
    </w:p>
    <w:p w:rsidR="00397FC7" w:rsidRDefault="00397FC7" w:rsidP="00397FC7">
      <w:pPr>
        <w:pStyle w:val="ab"/>
        <w:ind w:left="-426"/>
        <w:jc w:val="center"/>
        <w:rPr>
          <w:i w:val="0"/>
          <w:lang w:val="en-US"/>
        </w:rPr>
      </w:pPr>
    </w:p>
    <w:bookmarkStart w:id="0" w:name="_GoBack"/>
    <w:bookmarkEnd w:id="0"/>
    <w:p w:rsidR="00397FC7" w:rsidRPr="00397FC7" w:rsidRDefault="00F45015" w:rsidP="00F45015">
      <w:pPr>
        <w:pStyle w:val="ab"/>
        <w:ind w:left="-426"/>
        <w:rPr>
          <w:lang w:val="en-US"/>
        </w:rPr>
      </w:pPr>
      <w:r>
        <w:object w:dxaOrig="18210" w:dyaOrig="18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5pt;height:484.5pt" o:ole="">
            <v:imagedata r:id="rId4" o:title=""/>
          </v:shape>
          <o:OLEObject Type="Embed" ProgID="Visio.Drawing.15" ShapeID="_x0000_i1027" DrawAspect="Content" ObjectID="_1557508147" r:id="rId5"/>
        </w:object>
      </w:r>
    </w:p>
    <w:sectPr w:rsidR="00397FC7" w:rsidRPr="00397FC7" w:rsidSect="00D51DEF">
      <w:pgSz w:w="11907" w:h="16840" w:code="9"/>
      <w:pgMar w:top="907" w:right="567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03CCB"/>
    <w:rsid w:val="000243BA"/>
    <w:rsid w:val="000E37C0"/>
    <w:rsid w:val="001D07EE"/>
    <w:rsid w:val="0022750B"/>
    <w:rsid w:val="002D4A03"/>
    <w:rsid w:val="0030409B"/>
    <w:rsid w:val="00345C73"/>
    <w:rsid w:val="00397FC7"/>
    <w:rsid w:val="004A3964"/>
    <w:rsid w:val="0055241E"/>
    <w:rsid w:val="00553013"/>
    <w:rsid w:val="005B2C8B"/>
    <w:rsid w:val="005C79FB"/>
    <w:rsid w:val="005F13AC"/>
    <w:rsid w:val="00637A31"/>
    <w:rsid w:val="00685C51"/>
    <w:rsid w:val="006D7F08"/>
    <w:rsid w:val="006F098B"/>
    <w:rsid w:val="00834145"/>
    <w:rsid w:val="008662EE"/>
    <w:rsid w:val="008830C1"/>
    <w:rsid w:val="00937430"/>
    <w:rsid w:val="0095193C"/>
    <w:rsid w:val="00964662"/>
    <w:rsid w:val="00996BCC"/>
    <w:rsid w:val="009F44A3"/>
    <w:rsid w:val="00A57B47"/>
    <w:rsid w:val="00A84541"/>
    <w:rsid w:val="00AC759A"/>
    <w:rsid w:val="00B02BAA"/>
    <w:rsid w:val="00B92D4C"/>
    <w:rsid w:val="00C862A8"/>
    <w:rsid w:val="00C9671F"/>
    <w:rsid w:val="00D51DEF"/>
    <w:rsid w:val="00DA46C1"/>
    <w:rsid w:val="00E06A6A"/>
    <w:rsid w:val="00E64020"/>
    <w:rsid w:val="00F45015"/>
    <w:rsid w:val="00F4686D"/>
    <w:rsid w:val="00FA1F4B"/>
    <w:rsid w:val="00F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BF2EA0"/>
  <w15:docId w15:val="{65B02904-3AFD-40F9-B934-627AE03A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55241E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35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Anastasia</cp:lastModifiedBy>
  <cp:revision>13</cp:revision>
  <dcterms:created xsi:type="dcterms:W3CDTF">2017-05-18T21:27:00Z</dcterms:created>
  <dcterms:modified xsi:type="dcterms:W3CDTF">2017-05-28T17:21:00Z</dcterms:modified>
</cp:coreProperties>
</file>